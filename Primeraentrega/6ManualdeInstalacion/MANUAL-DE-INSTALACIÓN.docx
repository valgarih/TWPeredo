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96"/>
          <w14:ligatures w14:val="standardContextual"/>
          <w14:cntxtAlts/>
        </w:rPr>
      </w:sdtEndPr>
      <w:sdtContent>
        <w:p w:rsidR="002A2D39" w:rsidRDefault="002A2D39"/>
        <w:tbl>
          <w:tblPr>
            <w:tblpPr w:leftFromText="187" w:rightFromText="187" w:bottomFromText="720" w:horzAnchor="page" w:tblpXSpec="center" w:tblpYSpec="bottom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022"/>
          </w:tblGrid>
          <w:tr w:rsidR="002A2D39">
            <w:tc>
              <w:tcPr>
                <w:tcW w:w="9576" w:type="dxa"/>
              </w:tcPr>
              <w:sdt>
                <w:sdtPr>
                  <w:rPr>
                    <w:sz w:val="96"/>
                  </w:rPr>
                  <w:alias w:val="Título"/>
                  <w:id w:val="-308007970"/>
                  <w:placeholder>
                    <w:docPart w:val="35DE4F2718C54728AEC268F4488EF4D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2A2D39" w:rsidRDefault="002410B1">
                    <w:pPr>
                      <w:pStyle w:val="Ttulo"/>
                      <w:jc w:val="center"/>
                      <w:rPr>
                        <w:sz w:val="96"/>
                      </w:rPr>
                    </w:pPr>
                    <w:r>
                      <w:rPr>
                        <w:sz w:val="96"/>
                      </w:rPr>
                      <w:t>MANUAL DE INSTALACIÓN</w:t>
                    </w:r>
                  </w:p>
                </w:sdtContent>
              </w:sdt>
            </w:tc>
          </w:tr>
          <w:tr w:rsidR="002A2D39">
            <w:tc>
              <w:tcPr>
                <w:tcW w:w="0" w:type="auto"/>
                <w:vAlign w:val="bottom"/>
              </w:tcPr>
              <w:sdt>
                <w:sdtPr>
                  <w:rPr>
                    <w:sz w:val="36"/>
                    <w:szCs w:val="36"/>
                  </w:rPr>
                  <w:alias w:val="Subtítulo"/>
                  <w:id w:val="758173203"/>
                  <w:placeholder>
                    <w:docPart w:val="31C3332D09DF4EA59A92564D7F5427FF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2A2D39" w:rsidRDefault="002410B1">
                    <w:pPr>
                      <w:pStyle w:val="Subttulo"/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SISTEMA EVALUADOR CON PREGUNTAS COINCIDENCIA DE PATRONES CON REACT</w:t>
                    </w:r>
                  </w:p>
                </w:sdtContent>
              </w:sdt>
            </w:tc>
          </w:tr>
          <w:tr w:rsidR="002A2D39">
            <w:tc>
              <w:tcPr>
                <w:tcW w:w="0" w:type="auto"/>
                <w:vAlign w:val="bottom"/>
              </w:tcPr>
              <w:p w:rsidR="002A2D39" w:rsidRDefault="002A2D39"/>
            </w:tc>
          </w:tr>
          <w:tr w:rsidR="002A2D39">
            <w:tc>
              <w:tcPr>
                <w:tcW w:w="0" w:type="auto"/>
                <w:vAlign w:val="bottom"/>
              </w:tcPr>
              <w:p w:rsidR="002A2D39" w:rsidRDefault="002A2D39" w:rsidP="002410B1"/>
            </w:tc>
          </w:tr>
          <w:tr w:rsidR="002A2D39">
            <w:tc>
              <w:tcPr>
                <w:tcW w:w="0" w:type="auto"/>
                <w:vAlign w:val="bottom"/>
              </w:tcPr>
              <w:p w:rsidR="002A2D39" w:rsidRDefault="002A2D39">
                <w:pPr>
                  <w:jc w:val="center"/>
                </w:pPr>
              </w:p>
            </w:tc>
          </w:tr>
        </w:tbl>
        <w:p w:rsidR="002A2D39" w:rsidRDefault="000944BC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</w:pP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  <w:br w:type="page"/>
          </w:r>
        </w:p>
      </w:sdtContent>
    </w:sdt>
    <w:p w:rsidR="002A2D39" w:rsidRPr="001A48E6" w:rsidRDefault="001A48E6" w:rsidP="001A48E6">
      <w:pPr>
        <w:pStyle w:val="Ttulo1"/>
      </w:pPr>
      <w:r w:rsidRPr="001A48E6">
        <w:lastRenderedPageBreak/>
        <w:t>REQUISITOS DEL SISTEMA</w:t>
      </w:r>
    </w:p>
    <w:p w:rsidR="004357AF" w:rsidRDefault="004357AF" w:rsidP="001A48E6">
      <w:pPr>
        <w:pStyle w:val="Prrafodelista"/>
        <w:numPr>
          <w:ilvl w:val="0"/>
          <w:numId w:val="1"/>
        </w:numPr>
      </w:pPr>
      <w:r>
        <w:t>JDK</w:t>
      </w:r>
    </w:p>
    <w:p w:rsidR="002A2D39" w:rsidRDefault="001A48E6" w:rsidP="001A48E6">
      <w:pPr>
        <w:pStyle w:val="Prrafodelista"/>
        <w:numPr>
          <w:ilvl w:val="0"/>
          <w:numId w:val="1"/>
        </w:numPr>
      </w:pPr>
      <w:r>
        <w:t xml:space="preserve">APACHE TOMCAT </w:t>
      </w:r>
    </w:p>
    <w:p w:rsidR="001A48E6" w:rsidRDefault="001A48E6" w:rsidP="001A48E6">
      <w:pPr>
        <w:pStyle w:val="Prrafodelista"/>
        <w:numPr>
          <w:ilvl w:val="0"/>
          <w:numId w:val="1"/>
        </w:numPr>
      </w:pPr>
      <w:r>
        <w:t>NETBEANS</w:t>
      </w:r>
    </w:p>
    <w:p w:rsidR="001A48E6" w:rsidRDefault="001A48E6" w:rsidP="001A48E6">
      <w:pPr>
        <w:pStyle w:val="Prrafodelista"/>
        <w:numPr>
          <w:ilvl w:val="0"/>
          <w:numId w:val="1"/>
        </w:numPr>
      </w:pPr>
      <w:r>
        <w:t>SISTEMA OPERATIVO WINDOWS</w:t>
      </w:r>
    </w:p>
    <w:p w:rsidR="00084BC0" w:rsidRDefault="00084BC0" w:rsidP="001A48E6">
      <w:pPr>
        <w:pStyle w:val="Prrafodelista"/>
        <w:numPr>
          <w:ilvl w:val="0"/>
          <w:numId w:val="1"/>
        </w:numPr>
      </w:pPr>
      <w:r>
        <w:t>CONEXIÓN A INTERNET</w:t>
      </w:r>
      <w:bookmarkStart w:id="0" w:name="_GoBack"/>
      <w:bookmarkEnd w:id="0"/>
    </w:p>
    <w:p w:rsidR="005E4526" w:rsidRDefault="005E4526" w:rsidP="001A48E6">
      <w:r>
        <w:t xml:space="preserve">Para poder instalar el sistema y correrlo desde el </w:t>
      </w:r>
      <w:proofErr w:type="spellStart"/>
      <w:r>
        <w:t>tomcat</w:t>
      </w:r>
      <w:proofErr w:type="spellEnd"/>
      <w:r>
        <w:t xml:space="preserve"> es necesario abrir la carpeta 3 con el archivo WAR de nuestro proyecto.</w:t>
      </w:r>
    </w:p>
    <w:p w:rsidR="005E4526" w:rsidRDefault="005E4526" w:rsidP="001A48E6">
      <w:r>
        <w:rPr>
          <w:noProof/>
        </w:rPr>
        <w:drawing>
          <wp:inline distT="0" distB="0" distL="0" distR="0">
            <wp:extent cx="6227445" cy="3132455"/>
            <wp:effectExtent l="0" t="0" r="1905" b="0"/>
            <wp:docPr id="8" name="Imagen 8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omca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526" w:rsidRDefault="005E4526" w:rsidP="001A48E6">
      <w:r>
        <w:t xml:space="preserve">Una vez que tenemos el archivo WAR del proyecto en cuestión es necesario, irnos a la ruta de </w:t>
      </w:r>
      <w:proofErr w:type="spellStart"/>
      <w:r>
        <w:t>webapps</w:t>
      </w:r>
      <w:proofErr w:type="spellEnd"/>
      <w:r>
        <w:t xml:space="preserve"> de nuestro servidor web local de apache </w:t>
      </w:r>
      <w:proofErr w:type="spellStart"/>
      <w:r>
        <w:t>tomcat</w:t>
      </w:r>
      <w:proofErr w:type="spellEnd"/>
      <w:r>
        <w:t xml:space="preserve">. Ya en la carpeta de </w:t>
      </w:r>
      <w:proofErr w:type="spellStart"/>
      <w:r>
        <w:t>webapps</w:t>
      </w:r>
      <w:proofErr w:type="spellEnd"/>
      <w:r>
        <w:t xml:space="preserve"> copiamos el archivo </w:t>
      </w:r>
      <w:proofErr w:type="spellStart"/>
      <w:r>
        <w:t>war</w:t>
      </w:r>
      <w:proofErr w:type="spellEnd"/>
      <w:r>
        <w:t>, del proyecto.</w:t>
      </w:r>
    </w:p>
    <w:p w:rsidR="005E4526" w:rsidRDefault="005E4526" w:rsidP="001A48E6">
      <w:r>
        <w:rPr>
          <w:noProof/>
        </w:rPr>
        <w:lastRenderedPageBreak/>
        <w:drawing>
          <wp:inline distT="0" distB="0" distL="0" distR="0">
            <wp:extent cx="6227445" cy="3501390"/>
            <wp:effectExtent l="0" t="0" r="1905" b="3810"/>
            <wp:docPr id="9" name="Imagen 9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omcat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7AF" w:rsidRDefault="005E4526" w:rsidP="005E4526">
      <w:pPr>
        <w:jc w:val="both"/>
      </w:pPr>
      <w:r>
        <w:t>En cuanto termine de descomprimirse</w:t>
      </w:r>
      <w:r w:rsidR="00FE0238">
        <w:t xml:space="preserve"> a veces puede tardar, ya que utiliza archivos remotos, veremos la carpeta de </w:t>
      </w:r>
      <w:proofErr w:type="spellStart"/>
      <w:r w:rsidR="00FE0238">
        <w:t>ProyectoPruebas</w:t>
      </w:r>
      <w:proofErr w:type="spellEnd"/>
      <w:r w:rsidR="00FE0238">
        <w:t>.</w:t>
      </w:r>
    </w:p>
    <w:p w:rsidR="00FE0238" w:rsidRDefault="00FE0238" w:rsidP="005E4526">
      <w:pPr>
        <w:jc w:val="both"/>
      </w:pPr>
      <w:r>
        <w:rPr>
          <w:noProof/>
        </w:rPr>
        <w:drawing>
          <wp:inline distT="0" distB="0" distL="0" distR="0" wp14:anchorId="5B717EED" wp14:editId="0C49887D">
            <wp:extent cx="6227445" cy="3501390"/>
            <wp:effectExtent l="0" t="0" r="1905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238" w:rsidRDefault="00FE0238" w:rsidP="005E4526">
      <w:pPr>
        <w:jc w:val="both"/>
      </w:pPr>
      <w:r>
        <w:t>Debemos identificar en que puerto corre nuestro servidor de Apache, el mío está en el puerto 22095, por lo que procederemos a irnos al navegador web de preferencia Google Chrome. Y tendremos instalado nuestro proyecto.</w:t>
      </w:r>
    </w:p>
    <w:p w:rsidR="008219C8" w:rsidRDefault="008219C8" w:rsidP="005E4526">
      <w:pPr>
        <w:jc w:val="both"/>
      </w:pPr>
      <w:r>
        <w:rPr>
          <w:noProof/>
        </w:rPr>
        <w:lastRenderedPageBreak/>
        <w:drawing>
          <wp:inline distT="0" distB="0" distL="0" distR="0" wp14:anchorId="0424911E" wp14:editId="7C32E717">
            <wp:extent cx="6227445" cy="3501390"/>
            <wp:effectExtent l="0" t="0" r="1905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9C8" w:rsidRDefault="008219C8" w:rsidP="005E4526">
      <w:pPr>
        <w:jc w:val="both"/>
      </w:pPr>
      <w:r>
        <w:t>El cual ya está corriendo en el servidor local.</w:t>
      </w:r>
    </w:p>
    <w:p w:rsidR="008219C8" w:rsidRDefault="008219C8" w:rsidP="005E4526">
      <w:pPr>
        <w:jc w:val="both"/>
      </w:pPr>
      <w:r>
        <w:t xml:space="preserve">Eso sería el final de la instalación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8219C8" w:rsidRPr="008219C8" w:rsidRDefault="008219C8" w:rsidP="005E4526">
      <w:pPr>
        <w:jc w:val="both"/>
        <w:rPr>
          <w:u w:val="single"/>
        </w:rPr>
      </w:pPr>
    </w:p>
    <w:p w:rsidR="008219C8" w:rsidRDefault="008219C8" w:rsidP="005E4526">
      <w:pPr>
        <w:jc w:val="both"/>
      </w:pPr>
    </w:p>
    <w:p w:rsidR="00FE0238" w:rsidRDefault="00FE0238" w:rsidP="005E4526">
      <w:pPr>
        <w:jc w:val="both"/>
      </w:pPr>
    </w:p>
    <w:sectPr w:rsidR="00FE0238">
      <w:headerReference w:type="default" r:id="rId15"/>
      <w:footerReference w:type="even" r:id="rId16"/>
      <w:footerReference w:type="default" r:id="rId17"/>
      <w:pgSz w:w="11907" w:h="16839"/>
      <w:pgMar w:top="1440" w:right="1050" w:bottom="1440" w:left="1050" w:header="612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570E" w:rsidRDefault="006C570E">
      <w:pPr>
        <w:spacing w:after="0" w:line="240" w:lineRule="auto"/>
      </w:pPr>
      <w:r>
        <w:separator/>
      </w:r>
    </w:p>
  </w:endnote>
  <w:endnote w:type="continuationSeparator" w:id="0">
    <w:p w:rsidR="006C570E" w:rsidRDefault="006C5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2D39" w:rsidRDefault="002A2D39">
    <w:pPr>
      <w:jc w:val="right"/>
    </w:pPr>
  </w:p>
  <w:p w:rsidR="002A2D39" w:rsidRDefault="000944BC">
    <w:pPr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es-ES"/>
      </w:rPr>
      <w:t>2</w:t>
    </w:r>
    <w:r>
      <w:fldChar w:fldCharType="end"/>
    </w:r>
    <w:r>
      <w:rPr>
        <w:lang w:val="es-ES"/>
      </w:rPr>
      <w:t xml:space="preserve"> </w:t>
    </w:r>
    <w:r>
      <w:rPr>
        <w:color w:val="E68422" w:themeColor="accent3"/>
      </w:rPr>
      <w:sym w:font="Wingdings 2" w:char="F097"/>
    </w:r>
    <w:r>
      <w:rPr>
        <w:lang w:val="es-ES"/>
      </w:rPr>
      <w:t xml:space="preserve"> </w:t>
    </w:r>
  </w:p>
  <w:p w:rsidR="002A2D39" w:rsidRDefault="000944BC">
    <w:pPr>
      <w:jc w:val="right"/>
    </w:pPr>
    <w:r>
      <w:rPr>
        <w:noProof/>
        <w:lang w:val="es-ES"/>
      </w:rPr>
      <mc:AlternateContent>
        <mc:Choice Requires="wpg">
          <w:drawing>
            <wp:inline distT="0" distB="0" distL="0" distR="0" wp14:editId="104A847E">
              <wp:extent cx="2327910" cy="45085"/>
              <wp:effectExtent l="9525" t="9525" r="15240" b="12065"/>
              <wp:docPr id="3" name="Grup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21EA804D" id="Grupo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FU1EAMAAP8IAAAOAAAAZHJzL2Uyb0RvYy54bWzsVt9vmzAQfp+0/8HinQKBEIKaVCkkeenW&#10;Su3+AMeYHxrYyHZComn/+86GJE07aVOr9Wk8IJs7H999d9/B9c2+qdGOCllxNrO8K9dClBGeVayY&#10;Wd+eVnZkIakwy3DNGZ1ZByqtm/nnT9ddG9MRL3mdUYEgCJNx186sUqk2dhxJStpgecVbysCYc9Fg&#10;BVtROJnAHURvamfkuqHTcZG1ghMqJTxNe6M1N/HznBJ1n+eSKlTPLMCmzF2Y+0bfnfk1jguB27Ii&#10;Awz8BhQNrhi89BQqxQqjrahehWoqIrjkuboivHF4nleEmhwgG899kc1a8G1rcinirmhPNAG1L3h6&#10;c1jydfcgUJXNLN9CDDdQorXYthwFmpquLWLwWIv2sX0QfX6wvOPkuwSz89Ku90XvjDbdF55BOLxV&#10;3FCzz0WjQ0DSaG8qcDhVgO4VIvBw5I8mUw8KRcA28frykBJqqI9MQje0EFi8sRsZgDgm5XI464ch&#10;WM8HHRz3rzQwB1g6J+g0eSZTvo/MxxK31NRIaqoGMgFIT+YCsjcuaNwTarwS1rNJ9mxgEzGelJgV&#10;1Dg/HVpgzqQP4J8d0RsJpfg9u0hwaHDPjVx9GdIHsqNxAEK8ZO7E+WQEtde8GTmcaMNxK6RaU94g&#10;vZhZUglcFaVKOGMgLC488wq8u5NKd8P5gC4z46uqro2+aoY6wDV1xz0oyesq01btJ0WxSWqBdhgk&#10;GviRG4WaKYh24QZSYJmJVlKcLYe1wlXdr8G/ZjoepAV4hlWvwR9Td7qMllFgB6NwaQdumtqLVRLY&#10;4cqbjFM/TZLU+6mT8YK4rLKMMo3uOA+84O9aZJhMvZJPE+HEg3MZ3aQIYC+Rjv0wcKej0F4s0okd&#10;BGlk397CKkmW08D3wmC8TI5IZYkz3t1vJNkKmr0fbV+CvusMj0eIhk/TiLr3eglteHZ4ELpQg6A+&#10;SFmT18oy/XIhExgLH6WsZzPJGxuNG+rMNDtPpH+rLB+62EjxQjH/hQUz4TgN/ty94GG+sqbphz8C&#10;/Rl/vjfdfv5vmf8CAAD//wMAUEsDBBQABgAIAAAAIQDnsFmr2wAAAAMBAAAPAAAAZHJzL2Rvd25y&#10;ZXYueG1sTI9Ba8JAEIXvhf6HZQq91U0U0xKzERHrSQrVQvE2ZsckmJ0N2TWJ/77bXupl4PEe732T&#10;LUfTiJ46V1tWEE8iEMSF1TWXCr4O7y9vIJxH1thYJgU3crDMHx8yTLUd+JP6vS9FKGGXooLK+zaV&#10;0hUVGXQT2xIH72w7gz7IrpS6wyGUm0ZOoyiRBmsOCxW2tK6ouOyvRsF2wGE1izf97nJe346H+cf3&#10;Lialnp/G1QKEp9H/h+EXP6BDHphO9sraiUZBeMT/3eDNkiQBcVLwGoPMM3nPnv8AAAD//wMAUEsB&#10;Ai0AFAAGAAgAAAAhALaDOJL+AAAA4QEAABMAAAAAAAAAAAAAAAAAAAAAAFtDb250ZW50X1R5cGVz&#10;XS54bWxQSwECLQAUAAYACAAAACEAOP0h/9YAAACUAQAACwAAAAAAAAAAAAAAAAAvAQAAX3JlbHMv&#10;LnJlbHNQSwECLQAUAAYACAAAACEAkzhVNRADAAD/CAAADgAAAAAAAAAAAAAAAAAuAgAAZHJzL2Uy&#10;b0RvYy54bWxQSwECLQAUAAYACAAAACEA57BZq9sAAAADAQAADwAAAAAAAAAAAAAAAABqBQAAZHJz&#10;L2Rvd25yZXYueG1sUEsFBgAAAAAEAAQA8wAAAHI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6twwAAANoAAAAPAAAAZHJzL2Rvd25yZXYueG1sRI9Ba8JA&#10;FITvBf/D8oTemo0eRKKriCB4UKFpEb29Zl+z0ezbkF018dd3C4Ueh5n5hpkvO1uLO7W+cqxglKQg&#10;iAunKy4VfH5s3qYgfEDWWDsmBT15WC4GL3PMtHvwO93zUIoIYZ+hAhNCk0npC0MWfeIa4uh9u9Zi&#10;iLItpW7xEeG2luM0nUiLFccFgw2tDRXX/GYVHMf70cl8XWTvD8/dOS/PsteNUq/DbjUDEagL/+G/&#10;9lYrmMDvlXgD5OIHAAD//wMAUEsBAi0AFAAGAAgAAAAhANvh9svuAAAAhQEAABMAAAAAAAAAAAAA&#10;AAAAAAAAAFtDb250ZW50X1R5cGVzXS54bWxQSwECLQAUAAYACAAAACEAWvQsW78AAAAVAQAACwAA&#10;AAAAAAAAAAAAAAAfAQAAX3JlbHMvLnJlbHNQSwECLQAUAAYACAAAACEAFjJOrcMAAADaAAAADwAA&#10;AAAAAAAAAAAAAAAHAgAAZHJzL2Rvd25yZXYueG1sUEsFBgAAAAADAAMAtwAAAPcCAAAAAA=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CcwwAAANoAAAAPAAAAZHJzL2Rvd25yZXYueG1sRI9fa8JA&#10;EMTfBb/DsYW+6aWV2pB6igjFPBX8g9C3bW5Ngrm9kFs17afvCYKPw8z8hpkteteoC3Wh9mzgZZyA&#10;Ii68rbk0sN99jlJQQZAtNp7JwC8FWMyHgxlm1l95Q5etlCpCOGRooBJpM61DUZHDMPYtcfSOvnMo&#10;UXalth1eI9w1+jVJptphzXGhwpZWFRWn7dkZ+Hbp4W3HB1mvfyZff6nk/bLIjXl+6pcfoIR6eYTv&#10;7dwaeIfblXgD9PwfAAD//wMAUEsBAi0AFAAGAAgAAAAhANvh9svuAAAAhQEAABMAAAAAAAAAAAAA&#10;AAAAAAAAAFtDb250ZW50X1R5cGVzXS54bWxQSwECLQAUAAYACAAAACEAWvQsW78AAAAVAQAACwAA&#10;AAAAAAAAAAAAAAAfAQAAX3JlbHMvLnJlbHNQSwECLQAUAAYACAAAACEAYwwgnMMAAADaAAAADwAA&#10;AAAAAAAAAAAAAAAHAgAAZHJzL2Rvd25yZXYueG1sUEsFBgAAAAADAAMAtwAAAPcCAAAAAA==&#10;" strokecolor="#438086" strokeweight=".25pt"/>
              <w10:anchorlock/>
            </v:group>
          </w:pict>
        </mc:Fallback>
      </mc:AlternateContent>
    </w:r>
  </w:p>
  <w:p w:rsidR="002A2D39" w:rsidRDefault="002A2D39">
    <w:pPr>
      <w:pStyle w:val="Sinespaciado"/>
      <w:rPr>
        <w:sz w:val="2"/>
        <w:szCs w:val="2"/>
      </w:rPr>
    </w:pPr>
  </w:p>
  <w:p w:rsidR="002A2D39" w:rsidRDefault="002A2D39"/>
  <w:p w:rsidR="002A2D39" w:rsidRDefault="002A2D39"/>
  <w:p w:rsidR="002A2D39" w:rsidRDefault="002A2D3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2D39" w:rsidRDefault="000944BC">
    <w:pPr>
      <w:jc w:val="center"/>
    </w:pPr>
    <w:r>
      <w:rPr>
        <w:rFonts w:hint="eastAsia"/>
        <w:color w:val="6076B4" w:themeColor="accent1"/>
      </w:rPr>
      <w:fldChar w:fldCharType="begin"/>
    </w:r>
    <w:r>
      <w:rPr>
        <w:color w:val="6076B4" w:themeColor="accent1"/>
      </w:rPr>
      <w:instrText>STYLEREF  "Título 1"</w:instrText>
    </w:r>
    <w:r>
      <w:rPr>
        <w:rFonts w:hint="eastAsia"/>
        <w:color w:val="6076B4" w:themeColor="accent1"/>
      </w:rPr>
      <w:fldChar w:fldCharType="separate"/>
    </w:r>
    <w:r w:rsidR="00084BC0">
      <w:rPr>
        <w:noProof/>
        <w:color w:val="6076B4" w:themeColor="accent1"/>
      </w:rPr>
      <w:t>REQUISITOS DEL SISTEMA</w:t>
    </w:r>
    <w:r>
      <w:rPr>
        <w:rFonts w:hint="eastAsia"/>
        <w:color w:val="6076B4" w:themeColor="accent1"/>
      </w:rPr>
      <w:fldChar w:fldCharType="end"/>
    </w:r>
    <w:r>
      <w:rPr>
        <w:color w:val="6076B4" w:themeColor="accent1"/>
        <w:lang w:val="es-ES"/>
      </w:rPr>
      <w:t xml:space="preserve"> </w:t>
    </w:r>
    <w:r>
      <w:rPr>
        <w:color w:val="6076B4" w:themeColor="accent1"/>
      </w:rPr>
      <w:sym w:font="Wingdings" w:char="F09F"/>
    </w:r>
    <w:r>
      <w:rPr>
        <w:color w:val="6076B4" w:themeColor="accent1"/>
        <w:lang w:val="es-ES"/>
      </w:rPr>
      <w:t xml:space="preserve"> </w:t>
    </w:r>
    <w:r>
      <w:rPr>
        <w:color w:val="6076B4" w:themeColor="accent1"/>
      </w:rPr>
      <w:fldChar w:fldCharType="begin"/>
    </w:r>
    <w:r>
      <w:rPr>
        <w:color w:val="6076B4" w:themeColor="accent1"/>
      </w:rPr>
      <w:instrText>PAGE  \* Arabic  \* MERGEFORMAT</w:instrText>
    </w:r>
    <w:r>
      <w:rPr>
        <w:color w:val="6076B4" w:themeColor="accent1"/>
      </w:rPr>
      <w:fldChar w:fldCharType="separate"/>
    </w:r>
    <w:r>
      <w:rPr>
        <w:color w:val="6076B4" w:themeColor="accent1"/>
        <w:lang w:val="es-ES"/>
      </w:rPr>
      <w:t>1</w:t>
    </w:r>
    <w:r>
      <w:rPr>
        <w:color w:val="6076B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570E" w:rsidRDefault="006C570E">
      <w:pPr>
        <w:spacing w:after="0" w:line="240" w:lineRule="auto"/>
      </w:pPr>
      <w:r>
        <w:separator/>
      </w:r>
    </w:p>
  </w:footnote>
  <w:footnote w:type="continuationSeparator" w:id="0">
    <w:p w:rsidR="006C570E" w:rsidRDefault="006C5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6076B4" w:themeColor="accent1"/>
      </w:rPr>
      <w:alias w:val="Título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2A2D39" w:rsidRDefault="002410B1">
        <w:pPr>
          <w:spacing w:after="0"/>
          <w:jc w:val="center"/>
          <w:rPr>
            <w:color w:val="E4E9EF" w:themeColor="background2"/>
          </w:rPr>
        </w:pPr>
        <w:r>
          <w:rPr>
            <w:color w:val="6076B4" w:themeColor="accent1"/>
          </w:rPr>
          <w:t>MANUAL DE INSTALACIÓN</w:t>
        </w:r>
      </w:p>
    </w:sdtContent>
  </w:sdt>
  <w:p w:rsidR="002A2D39" w:rsidRDefault="000944BC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  <w:lang w:val="es-ES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  <w:lang w:val="es-ES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8404B3"/>
    <w:multiLevelType w:val="hybridMultilevel"/>
    <w:tmpl w:val="F1A60C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0B1"/>
    <w:rsid w:val="00084BC0"/>
    <w:rsid w:val="000944BC"/>
    <w:rsid w:val="001A48E6"/>
    <w:rsid w:val="002410B1"/>
    <w:rsid w:val="002A2D39"/>
    <w:rsid w:val="004357AF"/>
    <w:rsid w:val="005E4526"/>
    <w:rsid w:val="006C570E"/>
    <w:rsid w:val="008219C8"/>
    <w:rsid w:val="00FE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37A978"/>
  <w15:docId w15:val="{8BBB3DD7-9207-4170-AC41-15B09E6D0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ligatures w14:val="standardContextual"/>
      <w14:cntxtAlts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60"/>
      <w14:ligatures w14:val="standardContextual"/>
      <w14:cntxtAlts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eastAsiaTheme="minorEastAsia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paragraph" w:styleId="Prrafodelista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hAnsiTheme="majorHAnsi"/>
      <w:i/>
      <w:iCs/>
      <w:color w:val="auto"/>
      <w:sz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aps w:val="0"/>
      <w:smallCaps w:val="0"/>
      <w:color w:val="auto"/>
    </w:rPr>
  </w:style>
  <w:style w:type="character" w:styleId="Referenciasutil">
    <w:name w:val="Subtle Reference"/>
    <w:basedOn w:val="Fuentedeprrafopredeter"/>
    <w:uiPriority w:val="31"/>
    <w:qFormat/>
    <w:rPr>
      <w:smallCaps/>
      <w:color w:val="auto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tzel\AppData\Roaming\Microsoft\Templates\Informe%20(dise&#241;o%20ejecutiv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5DE4F2718C54728AEC268F4488EF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D875C-DC24-4E6C-9E5E-AE222A46FB41}"/>
      </w:docPartPr>
      <w:docPartBody>
        <w:p w:rsidR="00D12A83" w:rsidRDefault="00795BAF">
          <w:pPr>
            <w:pStyle w:val="35DE4F2718C54728AEC268F4488EF4D1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[Escriba el título del documento]</w:t>
          </w:r>
        </w:p>
      </w:docPartBody>
    </w:docPart>
    <w:docPart>
      <w:docPartPr>
        <w:name w:val="31C3332D09DF4EA59A92564D7F5427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CBAE7-C57B-4962-9FEF-B86E9FAC47C1}"/>
      </w:docPartPr>
      <w:docPartBody>
        <w:p w:rsidR="00D12A83" w:rsidRDefault="00795BAF">
          <w:pPr>
            <w:pStyle w:val="31C3332D09DF4EA59A92564D7F5427FF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es-ES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BAF"/>
    <w:rsid w:val="00795BAF"/>
    <w:rsid w:val="00945D9D"/>
    <w:rsid w:val="00D1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4472C4" w:themeColor="accen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5DE4F2718C54728AEC268F4488EF4D1">
    <w:name w:val="35DE4F2718C54728AEC268F4488EF4D1"/>
  </w:style>
  <w:style w:type="paragraph" w:customStyle="1" w:styleId="31C3332D09DF4EA59A92564D7F5427FF">
    <w:name w:val="31C3332D09DF4EA59A92564D7F5427FF"/>
  </w:style>
  <w:style w:type="paragraph" w:customStyle="1" w:styleId="D5E2677EC93B47C5BFCA5A9D79DD0100">
    <w:name w:val="D5E2677EC93B47C5BFCA5A9D79DD0100"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Cs/>
      <w:i/>
      <w:color w:val="4472C4" w:themeColor="accen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11D30380C1CB45F5967EA6488DE7847F">
    <w:name w:val="11D30380C1CB45F5967EA6488DE784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81B9BD-D67D-44B8-A819-9C5CEECAF5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8946E328-55F9-4E6B-9DCC-D1EB903E3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(diseño ejecutivo).dotx</Template>
  <TotalTime>57</TotalTime>
  <Pages>4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MANUAL DE INSTALACIÓN</vt:lpstr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INSTALACIÓN</dc:title>
  <dc:subject>SISTEMA EVALUADOR CON PREGUNTAS COINCIDENCIA DE PATRONES CON REACT</dc:subject>
  <dc:creator>Itzel Volantin Banda</dc:creator>
  <cp:keywords/>
  <cp:lastModifiedBy>Itzel Arely Osuna Banda</cp:lastModifiedBy>
  <cp:revision>3</cp:revision>
  <dcterms:created xsi:type="dcterms:W3CDTF">2019-04-29T03:41:00Z</dcterms:created>
  <dcterms:modified xsi:type="dcterms:W3CDTF">2019-04-29T04:53:00Z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